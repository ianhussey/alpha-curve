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0"/>
        <w:gridCol w:w="6610"/>
      </w:tblGrid>
      <w:tr w:rsidR="00DB33F5" w14:paraId="28C6D590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8E" w14:textId="77777777" w:rsidR="00DB33F5" w:rsidRDefault="00DB33F5"/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8F" w14:textId="77777777" w:rsidR="00DB33F5" w:rsidRDefault="001047DD">
            <w:r>
              <w:t>journal</w:t>
            </w:r>
          </w:p>
        </w:tc>
      </w:tr>
      <w:tr w:rsidR="00DB33F5" w14:paraId="28C6D593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91" w14:textId="77777777" w:rsidR="00DB33F5" w:rsidRDefault="001047DD">
            <w:r>
              <w:t>1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92" w14:textId="77777777" w:rsidR="00DB33F5" w:rsidRDefault="001047DD">
            <w:pPr>
              <w:spacing w:after="0" w:line="240" w:lineRule="auto"/>
            </w:pPr>
            <w:r>
              <w:t xml:space="preserve">Law and Human </w:t>
            </w:r>
            <w:proofErr w:type="spellStart"/>
            <w:r>
              <w:t>Behavior</w:t>
            </w:r>
            <w:proofErr w:type="spellEnd"/>
          </w:p>
        </w:tc>
      </w:tr>
      <w:tr w:rsidR="00DB33F5" w14:paraId="28C6D596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94" w14:textId="77777777" w:rsidR="00DB33F5" w:rsidRDefault="001047DD">
            <w:r>
              <w:t>2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95" w14:textId="77777777" w:rsidR="00DB33F5" w:rsidRDefault="001047DD">
            <w:pPr>
              <w:spacing w:after="0" w:line="240" w:lineRule="auto"/>
            </w:pPr>
            <w:r>
              <w:t>Journal of Psychotherapy Integration</w:t>
            </w:r>
          </w:p>
        </w:tc>
      </w:tr>
      <w:tr w:rsidR="00DB33F5" w14:paraId="28C6D599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97" w14:textId="77777777" w:rsidR="00DB33F5" w:rsidRDefault="001047DD">
            <w:r>
              <w:t>3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98" w14:textId="77777777" w:rsidR="00DB33F5" w:rsidRDefault="001047DD">
            <w:pPr>
              <w:spacing w:after="0" w:line="240" w:lineRule="auto"/>
            </w:pPr>
            <w:r>
              <w:t>Dreaming</w:t>
            </w:r>
          </w:p>
        </w:tc>
      </w:tr>
      <w:tr w:rsidR="00DB33F5" w14:paraId="28C6D59C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9A" w14:textId="77777777" w:rsidR="00DB33F5" w:rsidRDefault="001047DD">
            <w:r>
              <w:t>4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9B" w14:textId="77777777" w:rsidR="00DB33F5" w:rsidRDefault="001047DD">
            <w:pPr>
              <w:spacing w:after="0" w:line="240" w:lineRule="auto"/>
            </w:pPr>
            <w:r>
              <w:t>American Journal of Orthopsychiatry</w:t>
            </w:r>
          </w:p>
        </w:tc>
      </w:tr>
      <w:tr w:rsidR="00DB33F5" w14:paraId="28C6D59F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9D" w14:textId="77777777" w:rsidR="00DB33F5" w:rsidRDefault="001047DD">
            <w:r>
              <w:t>5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9E" w14:textId="77777777" w:rsidR="00DB33F5" w:rsidRDefault="001047DD">
            <w:pPr>
              <w:spacing w:after="0" w:line="240" w:lineRule="auto"/>
            </w:pPr>
            <w:r>
              <w:t>American Psychologist</w:t>
            </w:r>
          </w:p>
        </w:tc>
      </w:tr>
      <w:tr w:rsidR="00DB33F5" w14:paraId="28C6D5A2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A0" w14:textId="77777777" w:rsidR="00DB33F5" w:rsidRDefault="001047DD">
            <w:r>
              <w:t>6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A1" w14:textId="77777777" w:rsidR="00DB33F5" w:rsidRDefault="001047DD">
            <w:pPr>
              <w:spacing w:after="0" w:line="240" w:lineRule="auto"/>
            </w:pPr>
            <w:r>
              <w:t>Canadian Journal of Behavioural Science</w:t>
            </w:r>
          </w:p>
        </w:tc>
      </w:tr>
      <w:tr w:rsidR="00DB33F5" w14:paraId="28C6D5A5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A3" w14:textId="77777777" w:rsidR="00DB33F5" w:rsidRDefault="001047DD">
            <w:r>
              <w:t>7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A4" w14:textId="77777777" w:rsidR="00DB33F5" w:rsidRDefault="001047DD">
            <w:pPr>
              <w:spacing w:after="0" w:line="240" w:lineRule="auto"/>
            </w:pPr>
            <w:r>
              <w:t xml:space="preserve">Canadian Journal of </w:t>
            </w:r>
            <w:r>
              <w:t>Experimental Psychology</w:t>
            </w:r>
          </w:p>
        </w:tc>
      </w:tr>
      <w:tr w:rsidR="00DB33F5" w14:paraId="28C6D5A8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A6" w14:textId="77777777" w:rsidR="00DB33F5" w:rsidRDefault="001047DD">
            <w:r>
              <w:t>8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A7" w14:textId="77777777" w:rsidR="00DB33F5" w:rsidRDefault="001047DD">
            <w:pPr>
              <w:spacing w:after="0" w:line="240" w:lineRule="auto"/>
            </w:pPr>
            <w:r>
              <w:t>Developmental Psychology</w:t>
            </w:r>
          </w:p>
        </w:tc>
      </w:tr>
      <w:tr w:rsidR="00DB33F5" w14:paraId="28C6D5AB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A9" w14:textId="77777777" w:rsidR="00DB33F5" w:rsidRDefault="001047DD">
            <w:r>
              <w:t>9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AA" w14:textId="77777777" w:rsidR="00DB33F5" w:rsidRDefault="001047DD">
            <w:pPr>
              <w:spacing w:after="0" w:line="240" w:lineRule="auto"/>
            </w:pPr>
            <w:r>
              <w:t>Journal of Abnormal Psychology</w:t>
            </w:r>
          </w:p>
        </w:tc>
      </w:tr>
      <w:tr w:rsidR="00DB33F5" w14:paraId="28C6D5AE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AC" w14:textId="77777777" w:rsidR="00DB33F5" w:rsidRDefault="001047DD">
            <w:r>
              <w:t>10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AD" w14:textId="77777777" w:rsidR="00DB33F5" w:rsidRDefault="001047DD">
            <w:pPr>
              <w:spacing w:after="0" w:line="240" w:lineRule="auto"/>
            </w:pPr>
            <w:r>
              <w:t>Journal of Applied Psychology</w:t>
            </w:r>
          </w:p>
        </w:tc>
      </w:tr>
      <w:tr w:rsidR="00DB33F5" w14:paraId="28C6D5B1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AF" w14:textId="77777777" w:rsidR="00DB33F5" w:rsidRDefault="001047DD">
            <w:r>
              <w:t>11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B0" w14:textId="77777777" w:rsidR="00DB33F5" w:rsidRDefault="001047DD">
            <w:pPr>
              <w:spacing w:after="0" w:line="240" w:lineRule="auto"/>
            </w:pPr>
            <w:r>
              <w:t>Journal of Consulting and Clinical Psychology</w:t>
            </w:r>
          </w:p>
        </w:tc>
      </w:tr>
      <w:tr w:rsidR="00DB33F5" w14:paraId="28C6D5B4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B2" w14:textId="77777777" w:rsidR="00DB33F5" w:rsidRDefault="001047DD">
            <w:r>
              <w:t>12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B3" w14:textId="77777777" w:rsidR="00DB33F5" w:rsidRDefault="001047DD">
            <w:pPr>
              <w:spacing w:after="0" w:line="240" w:lineRule="auto"/>
            </w:pPr>
            <w:r>
              <w:t xml:space="preserve">Journal of </w:t>
            </w:r>
            <w:proofErr w:type="spellStart"/>
            <w:r>
              <w:t>Counseling</w:t>
            </w:r>
            <w:proofErr w:type="spellEnd"/>
            <w:r>
              <w:t xml:space="preserve"> Psychology</w:t>
            </w:r>
          </w:p>
        </w:tc>
      </w:tr>
      <w:tr w:rsidR="00DB33F5" w14:paraId="28C6D5B7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B5" w14:textId="77777777" w:rsidR="00DB33F5" w:rsidRDefault="001047DD">
            <w:r>
              <w:t>13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B6" w14:textId="77777777" w:rsidR="00DB33F5" w:rsidRDefault="001047DD">
            <w:pPr>
              <w:spacing w:after="0" w:line="240" w:lineRule="auto"/>
            </w:pPr>
            <w:r>
              <w:t>Journal of Educational Psychology</w:t>
            </w:r>
          </w:p>
        </w:tc>
      </w:tr>
      <w:tr w:rsidR="00DB33F5" w14:paraId="28C6D5BA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B8" w14:textId="77777777" w:rsidR="00DB33F5" w:rsidRDefault="001047DD">
            <w:r>
              <w:t>14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B9" w14:textId="77777777" w:rsidR="00DB33F5" w:rsidRDefault="001047DD">
            <w:pPr>
              <w:spacing w:after="0" w:line="240" w:lineRule="auto"/>
            </w:pPr>
            <w:r>
              <w:t>Journal of Personality and Social Psychology</w:t>
            </w:r>
          </w:p>
        </w:tc>
      </w:tr>
      <w:tr w:rsidR="00DB33F5" w14:paraId="28C6D5BD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BB" w14:textId="77777777" w:rsidR="00DB33F5" w:rsidRDefault="001047DD">
            <w:r>
              <w:t>15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BC" w14:textId="77777777" w:rsidR="00DB33F5" w:rsidRDefault="001047DD">
            <w:pPr>
              <w:spacing w:after="0" w:line="240" w:lineRule="auto"/>
            </w:pPr>
            <w:r>
              <w:t>Psychological Bulletin</w:t>
            </w:r>
          </w:p>
        </w:tc>
      </w:tr>
      <w:tr w:rsidR="00DB33F5" w14:paraId="28C6D5C0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BE" w14:textId="77777777" w:rsidR="00DB33F5" w:rsidRDefault="001047DD">
            <w:r>
              <w:t>16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BF" w14:textId="77777777" w:rsidR="00DB33F5" w:rsidRDefault="001047DD">
            <w:pPr>
              <w:spacing w:after="0" w:line="240" w:lineRule="auto"/>
            </w:pPr>
            <w:r>
              <w:t>Psychological Review</w:t>
            </w:r>
          </w:p>
        </w:tc>
      </w:tr>
      <w:tr w:rsidR="00DB33F5" w14:paraId="28C6D5C3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C1" w14:textId="77777777" w:rsidR="00DB33F5" w:rsidRDefault="001047DD">
            <w:r>
              <w:t>17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C2" w14:textId="77777777" w:rsidR="00DB33F5" w:rsidRDefault="001047DD">
            <w:pPr>
              <w:spacing w:after="0" w:line="240" w:lineRule="auto"/>
            </w:pPr>
            <w:r>
              <w:t>Psychotherapy: Theory, Research, Practice, Training</w:t>
            </w:r>
          </w:p>
        </w:tc>
      </w:tr>
      <w:tr w:rsidR="00DB33F5" w14:paraId="28C6D5C6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C4" w14:textId="77777777" w:rsidR="00DB33F5" w:rsidRDefault="001047DD">
            <w:r>
              <w:t>18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C5" w14:textId="77777777" w:rsidR="00DB33F5" w:rsidRDefault="001047DD">
            <w:pPr>
              <w:spacing w:after="0" w:line="240" w:lineRule="auto"/>
            </w:pPr>
            <w:r>
              <w:t>Rehabilitation Psychology</w:t>
            </w:r>
          </w:p>
        </w:tc>
      </w:tr>
      <w:tr w:rsidR="00DB33F5" w14:paraId="28C6D5C9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C7" w14:textId="77777777" w:rsidR="00DB33F5" w:rsidRDefault="001047DD">
            <w:r>
              <w:t>19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C8" w14:textId="77777777" w:rsidR="00DB33F5" w:rsidRDefault="001047DD">
            <w:pPr>
              <w:spacing w:after="0" w:line="240" w:lineRule="auto"/>
            </w:pPr>
            <w:r>
              <w:t xml:space="preserve">Journal of Experimental Psychology: Human Perception and </w:t>
            </w:r>
            <w:r>
              <w:t>Performance</w:t>
            </w:r>
          </w:p>
        </w:tc>
      </w:tr>
      <w:tr w:rsidR="00DB33F5" w14:paraId="28C6D5CC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CA" w14:textId="77777777" w:rsidR="00DB33F5" w:rsidRDefault="001047DD">
            <w:r>
              <w:t>20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CB" w14:textId="77777777" w:rsidR="00DB33F5" w:rsidRDefault="001047DD">
            <w:pPr>
              <w:spacing w:after="0" w:line="240" w:lineRule="auto"/>
            </w:pPr>
            <w:r>
              <w:t>Journal of Experimental Psychology: General</w:t>
            </w:r>
          </w:p>
        </w:tc>
      </w:tr>
      <w:tr w:rsidR="00DB33F5" w14:paraId="28C6D5CF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CD" w14:textId="77777777" w:rsidR="00DB33F5" w:rsidRDefault="001047DD">
            <w:r>
              <w:t>21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CE" w14:textId="77777777" w:rsidR="00DB33F5" w:rsidRDefault="001047DD">
            <w:pPr>
              <w:spacing w:after="0" w:line="240" w:lineRule="auto"/>
            </w:pPr>
            <w:r>
              <w:t>Health Psychology</w:t>
            </w:r>
          </w:p>
        </w:tc>
      </w:tr>
      <w:tr w:rsidR="00DB33F5" w14:paraId="28C6D5D2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D0" w14:textId="77777777" w:rsidR="00DB33F5" w:rsidRDefault="001047DD">
            <w:r>
              <w:t>22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D1" w14:textId="77777777" w:rsidR="00DB33F5" w:rsidRDefault="001047DD">
            <w:pPr>
              <w:spacing w:after="0" w:line="240" w:lineRule="auto"/>
            </w:pPr>
            <w:r>
              <w:t>Journal of Experimental Psychology: Learning, Memory, and Cognition</w:t>
            </w:r>
          </w:p>
        </w:tc>
      </w:tr>
      <w:tr w:rsidR="00DB33F5" w14:paraId="28C6D5D5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D3" w14:textId="77777777" w:rsidR="00DB33F5" w:rsidRDefault="001047DD">
            <w:r>
              <w:t>23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D4" w14:textId="77777777" w:rsidR="00DB33F5" w:rsidRDefault="001047DD">
            <w:pPr>
              <w:spacing w:after="0" w:line="240" w:lineRule="auto"/>
            </w:pPr>
            <w:r>
              <w:t>Canadian Psychology</w:t>
            </w:r>
          </w:p>
        </w:tc>
      </w:tr>
      <w:tr w:rsidR="00DB33F5" w14:paraId="28C6D5D8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D6" w14:textId="77777777" w:rsidR="00DB33F5" w:rsidRDefault="001047DD">
            <w:r>
              <w:t>24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D7" w14:textId="77777777" w:rsidR="00DB33F5" w:rsidRDefault="001047DD">
            <w:pPr>
              <w:spacing w:after="0" w:line="240" w:lineRule="auto"/>
            </w:pPr>
            <w:r>
              <w:t>Journal of Comparative Psychology</w:t>
            </w:r>
          </w:p>
        </w:tc>
      </w:tr>
      <w:tr w:rsidR="00DB33F5" w14:paraId="28C6D5DB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D9" w14:textId="77777777" w:rsidR="00DB33F5" w:rsidRDefault="001047DD">
            <w:r>
              <w:t>25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DA" w14:textId="77777777" w:rsidR="00DB33F5" w:rsidRDefault="001047DD">
            <w:pPr>
              <w:spacing w:after="0" w:line="240" w:lineRule="auto"/>
            </w:pPr>
            <w:proofErr w:type="spellStart"/>
            <w:r>
              <w:t>Behavioral</w:t>
            </w:r>
            <w:proofErr w:type="spellEnd"/>
            <w:r>
              <w:t xml:space="preserve"> Neuroscience</w:t>
            </w:r>
          </w:p>
        </w:tc>
      </w:tr>
      <w:tr w:rsidR="00DB33F5" w14:paraId="28C6D5DE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DC" w14:textId="77777777" w:rsidR="00DB33F5" w:rsidRDefault="001047DD">
            <w:r>
              <w:t>26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DD" w14:textId="77777777" w:rsidR="00DB33F5" w:rsidRDefault="001047DD">
            <w:pPr>
              <w:spacing w:after="0" w:line="240" w:lineRule="auto"/>
            </w:pPr>
            <w:r>
              <w:t>Psychoanalytic Psychology</w:t>
            </w:r>
          </w:p>
        </w:tc>
      </w:tr>
      <w:tr w:rsidR="00DB33F5" w14:paraId="28C6D5E1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DF" w14:textId="77777777" w:rsidR="00DB33F5" w:rsidRDefault="001047DD">
            <w:r>
              <w:t>27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E0" w14:textId="77777777" w:rsidR="00DB33F5" w:rsidRDefault="001047DD">
            <w:pPr>
              <w:spacing w:after="0" w:line="240" w:lineRule="auto"/>
            </w:pPr>
            <w:r>
              <w:t>Consulting Psychology Journal: Practice and Research</w:t>
            </w:r>
          </w:p>
        </w:tc>
      </w:tr>
      <w:tr w:rsidR="00DB33F5" w14:paraId="28C6D5E4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E2" w14:textId="77777777" w:rsidR="00DB33F5" w:rsidRDefault="001047DD">
            <w:r>
              <w:t>28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E3" w14:textId="77777777" w:rsidR="00DB33F5" w:rsidRDefault="001047DD">
            <w:pPr>
              <w:spacing w:after="0" w:line="240" w:lineRule="auto"/>
            </w:pPr>
            <w:r>
              <w:t xml:space="preserve">Psychology of Addictive </w:t>
            </w:r>
            <w:proofErr w:type="spellStart"/>
            <w:r>
              <w:t>Behaviors</w:t>
            </w:r>
            <w:proofErr w:type="spellEnd"/>
          </w:p>
        </w:tc>
      </w:tr>
      <w:tr w:rsidR="00DB33F5" w14:paraId="28C6D5E7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E5" w14:textId="77777777" w:rsidR="00DB33F5" w:rsidRDefault="001047DD">
            <w:r>
              <w:t>29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E6" w14:textId="77777777" w:rsidR="00DB33F5" w:rsidRDefault="001047DD">
            <w:pPr>
              <w:spacing w:after="0" w:line="240" w:lineRule="auto"/>
            </w:pPr>
            <w:r>
              <w:t>Journal of Family Psychology</w:t>
            </w:r>
          </w:p>
        </w:tc>
      </w:tr>
      <w:tr w:rsidR="00DB33F5" w14:paraId="28C6D5EA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E8" w14:textId="77777777" w:rsidR="00DB33F5" w:rsidRDefault="001047DD">
            <w:r>
              <w:lastRenderedPageBreak/>
              <w:t>30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E9" w14:textId="77777777" w:rsidR="00DB33F5" w:rsidRDefault="001047DD">
            <w:pPr>
              <w:spacing w:after="0" w:line="240" w:lineRule="auto"/>
            </w:pPr>
            <w:r>
              <w:t>Neuropsychology</w:t>
            </w:r>
          </w:p>
        </w:tc>
      </w:tr>
      <w:tr w:rsidR="00DB33F5" w14:paraId="28C6D5ED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EB" w14:textId="77777777" w:rsidR="00DB33F5" w:rsidRDefault="001047DD">
            <w:r>
              <w:t>31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EC" w14:textId="77777777" w:rsidR="00DB33F5" w:rsidRDefault="001047DD">
            <w:pPr>
              <w:spacing w:after="0" w:line="240" w:lineRule="auto"/>
            </w:pPr>
            <w:r>
              <w:t>Psychological Assessment</w:t>
            </w:r>
          </w:p>
        </w:tc>
      </w:tr>
      <w:tr w:rsidR="00DB33F5" w14:paraId="28C6D5F0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EE" w14:textId="77777777" w:rsidR="00DB33F5" w:rsidRDefault="001047DD">
            <w:r>
              <w:t>32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EF" w14:textId="77777777" w:rsidR="00DB33F5" w:rsidRDefault="001047DD">
            <w:pPr>
              <w:spacing w:after="0" w:line="240" w:lineRule="auto"/>
            </w:pPr>
            <w:r>
              <w:t>School Psychology Quarterly</w:t>
            </w:r>
          </w:p>
        </w:tc>
      </w:tr>
      <w:tr w:rsidR="00DB33F5" w14:paraId="28C6D5F3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F1" w14:textId="77777777" w:rsidR="00DB33F5" w:rsidRDefault="001047DD">
            <w:r>
              <w:t>33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F2" w14:textId="77777777" w:rsidR="00DB33F5" w:rsidRDefault="001047DD">
            <w:pPr>
              <w:spacing w:after="0" w:line="240" w:lineRule="auto"/>
            </w:pPr>
            <w:r>
              <w:t>Experimental and Clinical Psychopharmacology</w:t>
            </w:r>
          </w:p>
        </w:tc>
      </w:tr>
      <w:tr w:rsidR="00DB33F5" w14:paraId="28C6D5F6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F4" w14:textId="77777777" w:rsidR="00DB33F5" w:rsidRDefault="001047DD">
            <w:r>
              <w:t>34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F5" w14:textId="77777777" w:rsidR="00DB33F5" w:rsidRDefault="001047DD">
            <w:pPr>
              <w:spacing w:after="0" w:line="240" w:lineRule="auto"/>
            </w:pPr>
            <w:r>
              <w:t>International Journal of Stress Management</w:t>
            </w:r>
          </w:p>
        </w:tc>
      </w:tr>
      <w:tr w:rsidR="00DB33F5" w14:paraId="28C6D5F9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F7" w14:textId="77777777" w:rsidR="00DB33F5" w:rsidRDefault="001047DD">
            <w:r>
              <w:t>35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F8" w14:textId="77777777" w:rsidR="00DB33F5" w:rsidRDefault="001047DD">
            <w:pPr>
              <w:spacing w:after="0" w:line="240" w:lineRule="auto"/>
            </w:pPr>
            <w:r>
              <w:t>Psychology, Public Policy, and Law</w:t>
            </w:r>
          </w:p>
        </w:tc>
      </w:tr>
      <w:tr w:rsidR="00DB33F5" w14:paraId="28C6D5FC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FA" w14:textId="77777777" w:rsidR="00DB33F5" w:rsidRDefault="001047DD">
            <w:r>
              <w:t>36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FB" w14:textId="77777777" w:rsidR="00DB33F5" w:rsidRDefault="001047DD">
            <w:pPr>
              <w:spacing w:after="0" w:line="240" w:lineRule="auto"/>
            </w:pPr>
            <w:r>
              <w:t>Journal of Experimental Psychology: Applied</w:t>
            </w:r>
          </w:p>
        </w:tc>
      </w:tr>
      <w:tr w:rsidR="00DB33F5" w14:paraId="28C6D5FF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FD" w14:textId="77777777" w:rsidR="00DB33F5" w:rsidRDefault="001047DD">
            <w:r>
              <w:t>37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5FE" w14:textId="77777777" w:rsidR="00DB33F5" w:rsidRDefault="001047DD">
            <w:pPr>
              <w:spacing w:after="0" w:line="240" w:lineRule="auto"/>
            </w:pPr>
            <w:r>
              <w:t>Journal of Occupational Health Psychology</w:t>
            </w:r>
          </w:p>
        </w:tc>
      </w:tr>
      <w:tr w:rsidR="00DB33F5" w14:paraId="28C6D602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00" w14:textId="77777777" w:rsidR="00DB33F5" w:rsidRDefault="001047DD">
            <w:r>
              <w:t>38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01" w14:textId="77777777" w:rsidR="00DB33F5" w:rsidRDefault="001047DD">
            <w:pPr>
              <w:spacing w:after="0" w:line="240" w:lineRule="auto"/>
            </w:pPr>
            <w:r>
              <w:t xml:space="preserve">Psychological </w:t>
            </w:r>
            <w:r>
              <w:t>Methods</w:t>
            </w:r>
          </w:p>
        </w:tc>
      </w:tr>
      <w:tr w:rsidR="00DB33F5" w14:paraId="28C6D605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03" w14:textId="77777777" w:rsidR="00DB33F5" w:rsidRDefault="001047DD">
            <w:r>
              <w:t>39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04" w14:textId="77777777" w:rsidR="00DB33F5" w:rsidRDefault="001047DD">
            <w:pPr>
              <w:spacing w:after="0" w:line="240" w:lineRule="auto"/>
            </w:pPr>
            <w:r>
              <w:t>Review of General Psychology</w:t>
            </w:r>
          </w:p>
        </w:tc>
      </w:tr>
      <w:tr w:rsidR="00DB33F5" w14:paraId="28C6D608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06" w14:textId="77777777" w:rsidR="00DB33F5" w:rsidRDefault="001047DD">
            <w:r>
              <w:t>40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07" w14:textId="77777777" w:rsidR="00DB33F5" w:rsidRDefault="001047DD">
            <w:pPr>
              <w:spacing w:after="0" w:line="240" w:lineRule="auto"/>
            </w:pPr>
            <w:r>
              <w:t>Group Dynamics: Theory, Research, and Practice</w:t>
            </w:r>
          </w:p>
        </w:tc>
      </w:tr>
      <w:tr w:rsidR="00DB33F5" w14:paraId="28C6D60B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09" w14:textId="77777777" w:rsidR="00DB33F5" w:rsidRDefault="001047DD">
            <w:r>
              <w:t>41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0A" w14:textId="77777777" w:rsidR="00DB33F5" w:rsidRDefault="001047DD">
            <w:pPr>
              <w:spacing w:after="0" w:line="240" w:lineRule="auto"/>
            </w:pPr>
            <w:r>
              <w:t>History of Psychology</w:t>
            </w:r>
          </w:p>
        </w:tc>
      </w:tr>
      <w:tr w:rsidR="00DB33F5" w14:paraId="28C6D60E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0C" w14:textId="77777777" w:rsidR="00DB33F5" w:rsidRDefault="001047DD">
            <w:r>
              <w:t>42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0D" w14:textId="77777777" w:rsidR="00DB33F5" w:rsidRDefault="001047DD">
            <w:pPr>
              <w:spacing w:after="0" w:line="240" w:lineRule="auto"/>
            </w:pPr>
            <w:r>
              <w:t>Cultural Diversity and Mental Health</w:t>
            </w:r>
          </w:p>
        </w:tc>
      </w:tr>
      <w:tr w:rsidR="00DB33F5" w14:paraId="28C6D611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0F" w14:textId="77777777" w:rsidR="00DB33F5" w:rsidRDefault="001047DD">
            <w:r>
              <w:t>43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10" w14:textId="77777777" w:rsidR="00DB33F5" w:rsidRDefault="001047DD">
            <w:pPr>
              <w:spacing w:after="0" w:line="240" w:lineRule="auto"/>
            </w:pPr>
            <w:r>
              <w:t>Cultural Diversity and Ethnic Minority Psychology</w:t>
            </w:r>
          </w:p>
        </w:tc>
      </w:tr>
      <w:tr w:rsidR="00DB33F5" w14:paraId="28C6D614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12" w14:textId="77777777" w:rsidR="00DB33F5" w:rsidRDefault="001047DD">
            <w:r>
              <w:t>44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13" w14:textId="77777777" w:rsidR="00DB33F5" w:rsidRDefault="001047DD">
            <w:pPr>
              <w:spacing w:after="0" w:line="240" w:lineRule="auto"/>
            </w:pPr>
            <w:r>
              <w:t xml:space="preserve">Psychology of Men &amp; </w:t>
            </w:r>
            <w:r>
              <w:t>Masculinities</w:t>
            </w:r>
          </w:p>
        </w:tc>
      </w:tr>
      <w:tr w:rsidR="00DB33F5" w14:paraId="28C6D617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15" w14:textId="77777777" w:rsidR="00DB33F5" w:rsidRDefault="001047DD">
            <w:r>
              <w:t>45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16" w14:textId="77777777" w:rsidR="00DB33F5" w:rsidRDefault="001047DD">
            <w:pPr>
              <w:spacing w:after="0" w:line="240" w:lineRule="auto"/>
            </w:pPr>
            <w:r>
              <w:t>Emotion</w:t>
            </w:r>
          </w:p>
        </w:tc>
      </w:tr>
      <w:tr w:rsidR="00DB33F5" w14:paraId="28C6D61A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18" w14:textId="77777777" w:rsidR="00DB33F5" w:rsidRDefault="001047DD">
            <w:r>
              <w:t>46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19" w14:textId="77777777" w:rsidR="00DB33F5" w:rsidRDefault="001047DD">
            <w:pPr>
              <w:spacing w:after="0" w:line="240" w:lineRule="auto"/>
            </w:pPr>
            <w:r>
              <w:t>Psychological Services</w:t>
            </w:r>
          </w:p>
        </w:tc>
      </w:tr>
      <w:tr w:rsidR="00DB33F5" w14:paraId="28C6D61D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1B" w14:textId="77777777" w:rsidR="00DB33F5" w:rsidRDefault="001047DD">
            <w:r>
              <w:t>47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1C" w14:textId="77777777" w:rsidR="00DB33F5" w:rsidRDefault="001047DD">
            <w:pPr>
              <w:spacing w:after="0" w:line="240" w:lineRule="auto"/>
            </w:pPr>
            <w:r>
              <w:t>International Journal of Play Therapy</w:t>
            </w:r>
          </w:p>
        </w:tc>
      </w:tr>
      <w:tr w:rsidR="00DB33F5" w14:paraId="28C6D620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1E" w14:textId="77777777" w:rsidR="00DB33F5" w:rsidRDefault="001047DD">
            <w:r>
              <w:t>48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1F" w14:textId="77777777" w:rsidR="00DB33F5" w:rsidRDefault="001047DD">
            <w:pPr>
              <w:spacing w:after="0" w:line="240" w:lineRule="auto"/>
            </w:pPr>
            <w:r>
              <w:t>Psychology of Aesthetics, Creativity, and the Arts</w:t>
            </w:r>
          </w:p>
        </w:tc>
      </w:tr>
      <w:tr w:rsidR="00DB33F5" w14:paraId="28C6D623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21" w14:textId="77777777" w:rsidR="00DB33F5" w:rsidRDefault="001047DD">
            <w:r>
              <w:t>49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22" w14:textId="77777777" w:rsidR="00DB33F5" w:rsidRDefault="001047DD">
            <w:pPr>
              <w:spacing w:after="0" w:line="240" w:lineRule="auto"/>
            </w:pPr>
            <w:r>
              <w:t>Training and Education in Professional Psychology</w:t>
            </w:r>
          </w:p>
        </w:tc>
      </w:tr>
      <w:tr w:rsidR="00DB33F5" w14:paraId="28C6D626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24" w14:textId="77777777" w:rsidR="00DB33F5" w:rsidRDefault="001047DD">
            <w:r>
              <w:t>50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25" w14:textId="77777777" w:rsidR="00DB33F5" w:rsidRDefault="001047DD">
            <w:pPr>
              <w:spacing w:after="0" w:line="240" w:lineRule="auto"/>
            </w:pPr>
            <w:r>
              <w:t xml:space="preserve">Psychology of Religion and </w:t>
            </w:r>
            <w:r>
              <w:t>Spirituality</w:t>
            </w:r>
          </w:p>
        </w:tc>
      </w:tr>
      <w:tr w:rsidR="00DB33F5" w14:paraId="28C6D629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27" w14:textId="77777777" w:rsidR="00DB33F5" w:rsidRDefault="001047DD">
            <w:r>
              <w:t>51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28" w14:textId="77777777" w:rsidR="00DB33F5" w:rsidRDefault="001047DD">
            <w:pPr>
              <w:spacing w:after="0" w:line="240" w:lineRule="auto"/>
            </w:pPr>
            <w:r>
              <w:t>Personality Disorders: Theory, Research, and Treatment</w:t>
            </w:r>
          </w:p>
        </w:tc>
      </w:tr>
      <w:tr w:rsidR="00DB33F5" w14:paraId="28C6D62C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2A" w14:textId="77777777" w:rsidR="00DB33F5" w:rsidRDefault="001047DD">
            <w:r>
              <w:t>52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2B" w14:textId="77777777" w:rsidR="00DB33F5" w:rsidRDefault="001047DD">
            <w:pPr>
              <w:spacing w:after="0" w:line="240" w:lineRule="auto"/>
            </w:pPr>
            <w:r>
              <w:t>Psychology of Violence</w:t>
            </w:r>
          </w:p>
        </w:tc>
      </w:tr>
      <w:tr w:rsidR="00DB33F5" w14:paraId="28C6D62F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2D" w14:textId="77777777" w:rsidR="00DB33F5" w:rsidRDefault="001047DD">
            <w:r>
              <w:t>53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2E" w14:textId="77777777" w:rsidR="00DB33F5" w:rsidRDefault="001047DD">
            <w:pPr>
              <w:spacing w:after="0" w:line="240" w:lineRule="auto"/>
            </w:pPr>
            <w:r>
              <w:t>International Perspectives in Psychology: Research, Practice, Consultation</w:t>
            </w:r>
          </w:p>
        </w:tc>
      </w:tr>
      <w:tr w:rsidR="00DB33F5" w14:paraId="28C6D632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30" w14:textId="77777777" w:rsidR="00DB33F5" w:rsidRDefault="001047DD">
            <w:r>
              <w:t>54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31" w14:textId="77777777" w:rsidR="00DB33F5" w:rsidRDefault="001047DD">
            <w:pPr>
              <w:spacing w:after="0" w:line="240" w:lineRule="auto"/>
            </w:pPr>
            <w:r>
              <w:t>Couple and Family Psychology: Research and Practice</w:t>
            </w:r>
          </w:p>
        </w:tc>
      </w:tr>
      <w:tr w:rsidR="00DB33F5" w14:paraId="28C6D635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33" w14:textId="77777777" w:rsidR="00DB33F5" w:rsidRDefault="001047DD">
            <w:r>
              <w:t>55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34" w14:textId="77777777" w:rsidR="00DB33F5" w:rsidRDefault="001047DD">
            <w:pPr>
              <w:spacing w:after="0" w:line="240" w:lineRule="auto"/>
            </w:pPr>
            <w:r>
              <w:t>Psychology of Popular Media Culture</w:t>
            </w:r>
          </w:p>
        </w:tc>
      </w:tr>
      <w:tr w:rsidR="00DB33F5" w14:paraId="28C6D638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36" w14:textId="77777777" w:rsidR="00DB33F5" w:rsidRDefault="001047DD">
            <w:r>
              <w:t>56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37" w14:textId="77777777" w:rsidR="00DB33F5" w:rsidRDefault="001047DD">
            <w:pPr>
              <w:spacing w:after="0" w:line="240" w:lineRule="auto"/>
            </w:pPr>
            <w:r>
              <w:t>Decision</w:t>
            </w:r>
          </w:p>
        </w:tc>
      </w:tr>
      <w:tr w:rsidR="00DB33F5" w14:paraId="28C6D63B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39" w14:textId="77777777" w:rsidR="00DB33F5" w:rsidRDefault="001047DD">
            <w:r>
              <w:t>57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3A" w14:textId="77777777" w:rsidR="00DB33F5" w:rsidRDefault="001047DD">
            <w:pPr>
              <w:spacing w:after="0" w:line="240" w:lineRule="auto"/>
            </w:pPr>
            <w:r>
              <w:t>Qualitative Psychology</w:t>
            </w:r>
          </w:p>
        </w:tc>
      </w:tr>
      <w:tr w:rsidR="00DB33F5" w14:paraId="28C6D63E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3C" w14:textId="77777777" w:rsidR="00DB33F5" w:rsidRDefault="001047DD">
            <w:r>
              <w:t>58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3D" w14:textId="77777777" w:rsidR="00DB33F5" w:rsidRDefault="001047DD">
            <w:pPr>
              <w:spacing w:after="0" w:line="240" w:lineRule="auto"/>
            </w:pPr>
            <w:r>
              <w:t>Spirituality in Clinical Practice</w:t>
            </w:r>
          </w:p>
        </w:tc>
      </w:tr>
      <w:tr w:rsidR="00DB33F5" w14:paraId="28C6D641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3F" w14:textId="77777777" w:rsidR="00DB33F5" w:rsidRDefault="001047DD">
            <w:r>
              <w:t>59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40" w14:textId="77777777" w:rsidR="00DB33F5" w:rsidRDefault="001047DD">
            <w:pPr>
              <w:spacing w:after="0" w:line="240" w:lineRule="auto"/>
            </w:pPr>
            <w:r>
              <w:t>Psychology of Consciousness: Theory, Research, and Practice</w:t>
            </w:r>
          </w:p>
        </w:tc>
      </w:tr>
      <w:tr w:rsidR="00DB33F5" w14:paraId="28C6D644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42" w14:textId="77777777" w:rsidR="00DB33F5" w:rsidRDefault="001047DD">
            <w:r>
              <w:lastRenderedPageBreak/>
              <w:t>60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43" w14:textId="77777777" w:rsidR="00DB33F5" w:rsidRDefault="001047DD">
            <w:pPr>
              <w:spacing w:after="0" w:line="240" w:lineRule="auto"/>
            </w:pPr>
            <w:r>
              <w:t>Motivation Science</w:t>
            </w:r>
          </w:p>
        </w:tc>
      </w:tr>
      <w:tr w:rsidR="00DB33F5" w14:paraId="28C6D647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45" w14:textId="77777777" w:rsidR="00DB33F5" w:rsidRDefault="001047DD">
            <w:r>
              <w:t>61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46" w14:textId="77777777" w:rsidR="00DB33F5" w:rsidRDefault="001047DD">
            <w:pPr>
              <w:spacing w:after="0" w:line="240" w:lineRule="auto"/>
            </w:pPr>
            <w:r>
              <w:t>Stigma and Health</w:t>
            </w:r>
          </w:p>
        </w:tc>
      </w:tr>
      <w:tr w:rsidR="00DB33F5" w14:paraId="28C6D64A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48" w14:textId="77777777" w:rsidR="00DB33F5" w:rsidRDefault="001047DD">
            <w:r>
              <w:t>62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49" w14:textId="77777777" w:rsidR="00DB33F5" w:rsidRDefault="001047DD">
            <w:pPr>
              <w:spacing w:after="0" w:line="240" w:lineRule="auto"/>
            </w:pPr>
            <w:r>
              <w:t xml:space="preserve">Psychological Trauma: </w:t>
            </w:r>
            <w:r>
              <w:t>Theory, Research, Practice, and Policy</w:t>
            </w:r>
          </w:p>
        </w:tc>
      </w:tr>
      <w:tr w:rsidR="00DB33F5" w14:paraId="28C6D64D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4B" w14:textId="77777777" w:rsidR="00DB33F5" w:rsidRDefault="001047DD">
            <w:r>
              <w:t>63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4C" w14:textId="77777777" w:rsidR="00DB33F5" w:rsidRDefault="001047DD">
            <w:pPr>
              <w:spacing w:after="0" w:line="240" w:lineRule="auto"/>
            </w:pPr>
            <w:r>
              <w:t>Journal of Theoretical and Philosophical Psychology</w:t>
            </w:r>
          </w:p>
        </w:tc>
      </w:tr>
      <w:tr w:rsidR="00DB33F5" w14:paraId="28C6D650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4E" w14:textId="77777777" w:rsidR="00DB33F5" w:rsidRDefault="001047DD">
            <w:r>
              <w:t>64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4F" w14:textId="77777777" w:rsidR="00DB33F5" w:rsidRDefault="001047DD">
            <w:pPr>
              <w:spacing w:after="0" w:line="240" w:lineRule="auto"/>
            </w:pPr>
            <w:r>
              <w:t>Journal of Neuroscience, Psychology, and Economics</w:t>
            </w:r>
          </w:p>
        </w:tc>
      </w:tr>
      <w:tr w:rsidR="00DB33F5" w14:paraId="28C6D653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51" w14:textId="77777777" w:rsidR="00DB33F5" w:rsidRDefault="001047DD">
            <w:r>
              <w:t>65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52" w14:textId="77777777" w:rsidR="00DB33F5" w:rsidRDefault="001047DD">
            <w:pPr>
              <w:spacing w:after="0" w:line="240" w:lineRule="auto"/>
            </w:pPr>
            <w:r>
              <w:t>Journal of Diversity in Higher Education</w:t>
            </w:r>
          </w:p>
        </w:tc>
      </w:tr>
      <w:tr w:rsidR="00DB33F5" w14:paraId="28C6D656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54" w14:textId="77777777" w:rsidR="00DB33F5" w:rsidRDefault="001047DD">
            <w:r>
              <w:t>66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55" w14:textId="77777777" w:rsidR="00DB33F5" w:rsidRDefault="001047DD">
            <w:pPr>
              <w:spacing w:after="0" w:line="240" w:lineRule="auto"/>
            </w:pPr>
            <w:r>
              <w:t>Psychotherapy</w:t>
            </w:r>
          </w:p>
        </w:tc>
      </w:tr>
      <w:tr w:rsidR="00DB33F5" w14:paraId="28C6D659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57" w14:textId="77777777" w:rsidR="00DB33F5" w:rsidRDefault="001047DD">
            <w:r>
              <w:t>67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58" w14:textId="77777777" w:rsidR="00DB33F5" w:rsidRDefault="001047DD">
            <w:pPr>
              <w:spacing w:after="0" w:line="240" w:lineRule="auto"/>
            </w:pPr>
            <w:r>
              <w:t xml:space="preserve">Sport, Exercise, and </w:t>
            </w:r>
            <w:r>
              <w:t>Performance Psychology</w:t>
            </w:r>
          </w:p>
        </w:tc>
      </w:tr>
      <w:tr w:rsidR="00DB33F5" w14:paraId="28C6D65C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5A" w14:textId="77777777" w:rsidR="00DB33F5" w:rsidRDefault="001047DD">
            <w:r>
              <w:t>68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5B" w14:textId="77777777" w:rsidR="00DB33F5" w:rsidRDefault="001047DD">
            <w:pPr>
              <w:spacing w:after="0" w:line="240" w:lineRule="auto"/>
            </w:pPr>
            <w:r>
              <w:t>Peace and Conflict: Journal of Peace Psychology</w:t>
            </w:r>
          </w:p>
        </w:tc>
      </w:tr>
      <w:tr w:rsidR="00DB33F5" w14:paraId="28C6D65F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5D" w14:textId="77777777" w:rsidR="00DB33F5" w:rsidRDefault="001047DD">
            <w:r>
              <w:t>69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5E" w14:textId="77777777" w:rsidR="00DB33F5" w:rsidRDefault="001047DD">
            <w:pPr>
              <w:spacing w:after="0" w:line="240" w:lineRule="auto"/>
            </w:pPr>
            <w:proofErr w:type="spellStart"/>
            <w:r>
              <w:t>Psychomusicology</w:t>
            </w:r>
            <w:proofErr w:type="spellEnd"/>
            <w:r>
              <w:t>: Music, Mind, and Brain</w:t>
            </w:r>
          </w:p>
        </w:tc>
      </w:tr>
      <w:tr w:rsidR="00DB33F5" w14:paraId="28C6D662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60" w14:textId="77777777" w:rsidR="00DB33F5" w:rsidRDefault="001047DD">
            <w:r>
              <w:t>70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61" w14:textId="77777777" w:rsidR="00DB33F5" w:rsidRDefault="001047DD">
            <w:pPr>
              <w:spacing w:after="0" w:line="240" w:lineRule="auto"/>
            </w:pPr>
            <w:r>
              <w:t xml:space="preserve">Clinical Practice in </w:t>
            </w:r>
            <w:proofErr w:type="spellStart"/>
            <w:r>
              <w:t>Pediatric</w:t>
            </w:r>
            <w:proofErr w:type="spellEnd"/>
            <w:r>
              <w:t xml:space="preserve"> Psychology</w:t>
            </w:r>
          </w:p>
        </w:tc>
      </w:tr>
      <w:tr w:rsidR="00DB33F5" w14:paraId="28C6D665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63" w14:textId="77777777" w:rsidR="00DB33F5" w:rsidRDefault="001047DD">
            <w:r>
              <w:t>71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64" w14:textId="77777777" w:rsidR="00DB33F5" w:rsidRDefault="001047DD">
            <w:pPr>
              <w:spacing w:after="0" w:line="240" w:lineRule="auto"/>
            </w:pPr>
            <w:r>
              <w:t xml:space="preserve">Evolutionary </w:t>
            </w:r>
            <w:proofErr w:type="spellStart"/>
            <w:r>
              <w:t>Behavioral</w:t>
            </w:r>
            <w:proofErr w:type="spellEnd"/>
            <w:r>
              <w:t xml:space="preserve"> Sciences</w:t>
            </w:r>
          </w:p>
        </w:tc>
      </w:tr>
      <w:tr w:rsidR="00DB33F5" w14:paraId="28C6D668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66" w14:textId="77777777" w:rsidR="00DB33F5" w:rsidRDefault="001047DD">
            <w:r>
              <w:t>72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67" w14:textId="77777777" w:rsidR="00DB33F5" w:rsidRDefault="001047DD">
            <w:pPr>
              <w:spacing w:after="0" w:line="240" w:lineRule="auto"/>
            </w:pPr>
            <w:r>
              <w:t>Canadian Journal of Psychology</w:t>
            </w:r>
          </w:p>
        </w:tc>
      </w:tr>
      <w:tr w:rsidR="00DB33F5" w14:paraId="28C6D66B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69" w14:textId="77777777" w:rsidR="00DB33F5" w:rsidRDefault="001047DD">
            <w:r>
              <w:t>73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6A" w14:textId="77777777" w:rsidR="00DB33F5" w:rsidRDefault="001047DD">
            <w:pPr>
              <w:spacing w:after="0" w:line="240" w:lineRule="auto"/>
            </w:pPr>
            <w:r>
              <w:t xml:space="preserve">School </w:t>
            </w:r>
            <w:r>
              <w:t>Psychology</w:t>
            </w:r>
          </w:p>
        </w:tc>
      </w:tr>
      <w:tr w:rsidR="00DB33F5" w14:paraId="28C6D66E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6C" w14:textId="77777777" w:rsidR="00DB33F5" w:rsidRDefault="001047DD">
            <w:r>
              <w:t>74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6D" w14:textId="77777777" w:rsidR="00DB33F5" w:rsidRDefault="001047DD">
            <w:pPr>
              <w:spacing w:after="0" w:line="240" w:lineRule="auto"/>
            </w:pPr>
            <w:proofErr w:type="spellStart"/>
            <w:r>
              <w:t>Psychomusicology</w:t>
            </w:r>
            <w:proofErr w:type="spellEnd"/>
            <w:r>
              <w:t>: Music, Mind and Brain</w:t>
            </w:r>
          </w:p>
        </w:tc>
      </w:tr>
      <w:tr w:rsidR="00DB33F5" w14:paraId="28C6D671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6F" w14:textId="77777777" w:rsidR="00DB33F5" w:rsidRDefault="001047DD">
            <w:r>
              <w:t>75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70" w14:textId="77777777" w:rsidR="00DB33F5" w:rsidRDefault="001047DD">
            <w:pPr>
              <w:spacing w:after="0" w:line="240" w:lineRule="auto"/>
            </w:pPr>
            <w:proofErr w:type="spellStart"/>
            <w:r>
              <w:t>Psychomusicology</w:t>
            </w:r>
            <w:proofErr w:type="spellEnd"/>
            <w:r>
              <w:t>: a Journal of Research in Music Cognition</w:t>
            </w:r>
          </w:p>
        </w:tc>
      </w:tr>
      <w:tr w:rsidR="00DB33F5" w14:paraId="28C6D674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72" w14:textId="77777777" w:rsidR="00DB33F5" w:rsidRDefault="001047DD">
            <w:r>
              <w:t>76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73" w14:textId="77777777" w:rsidR="00DB33F5" w:rsidRDefault="001047DD">
            <w:pPr>
              <w:spacing w:after="0" w:line="240" w:lineRule="auto"/>
            </w:pPr>
            <w:r>
              <w:t>Psychiatric Rehabilitation Journal</w:t>
            </w:r>
          </w:p>
        </w:tc>
      </w:tr>
      <w:tr w:rsidR="00DB33F5" w14:paraId="28C6D677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75" w14:textId="77777777" w:rsidR="00DB33F5" w:rsidRDefault="001047DD">
            <w:r>
              <w:t>77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76" w14:textId="77777777" w:rsidR="00DB33F5" w:rsidRDefault="001047DD">
            <w:pPr>
              <w:spacing w:after="0" w:line="240" w:lineRule="auto"/>
            </w:pPr>
            <w:r>
              <w:t>Military Psychology</w:t>
            </w:r>
          </w:p>
        </w:tc>
      </w:tr>
      <w:tr w:rsidR="00DB33F5" w14:paraId="28C6D67A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78" w14:textId="77777777" w:rsidR="00DB33F5" w:rsidRDefault="001047DD">
            <w:r>
              <w:t>78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79" w14:textId="77777777" w:rsidR="00DB33F5" w:rsidRDefault="001047DD">
            <w:pPr>
              <w:spacing w:after="0" w:line="240" w:lineRule="auto"/>
            </w:pPr>
            <w:r>
              <w:t>Psychosocial Rehabilitation Journal</w:t>
            </w:r>
          </w:p>
        </w:tc>
      </w:tr>
      <w:tr w:rsidR="00DB33F5" w14:paraId="28C6D67D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7B" w14:textId="77777777" w:rsidR="00DB33F5" w:rsidRDefault="001047DD">
            <w:r>
              <w:t>79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7C" w14:textId="77777777" w:rsidR="00DB33F5" w:rsidRDefault="001047DD">
            <w:pPr>
              <w:spacing w:after="0" w:line="240" w:lineRule="auto"/>
            </w:pPr>
            <w:r>
              <w:t xml:space="preserve">Journal of Rural Mental </w:t>
            </w:r>
            <w:r>
              <w:t>Health</w:t>
            </w:r>
          </w:p>
        </w:tc>
      </w:tr>
      <w:tr w:rsidR="00DB33F5" w14:paraId="28C6D680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7E" w14:textId="77777777" w:rsidR="00DB33F5" w:rsidRDefault="001047DD">
            <w:r>
              <w:t>80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7F" w14:textId="77777777" w:rsidR="00DB33F5" w:rsidRDefault="001047DD">
            <w:pPr>
              <w:spacing w:after="0" w:line="240" w:lineRule="auto"/>
            </w:pPr>
            <w:r>
              <w:t>Journal of Social, Evolutionary, and Cultural Psychology</w:t>
            </w:r>
          </w:p>
        </w:tc>
      </w:tr>
      <w:tr w:rsidR="00DB33F5" w14:paraId="28C6D683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81" w14:textId="77777777" w:rsidR="00DB33F5" w:rsidRDefault="001047DD">
            <w:r>
              <w:t>81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82" w14:textId="77777777" w:rsidR="00DB33F5" w:rsidRDefault="001047DD">
            <w:pPr>
              <w:spacing w:after="0" w:line="240" w:lineRule="auto"/>
            </w:pPr>
            <w:r>
              <w:t>Journal of Threat Assessment and Management</w:t>
            </w:r>
          </w:p>
        </w:tc>
      </w:tr>
      <w:tr w:rsidR="00DB33F5" w14:paraId="28C6D686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84" w14:textId="77777777" w:rsidR="00DB33F5" w:rsidRDefault="001047DD">
            <w:r>
              <w:t>82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85" w14:textId="77777777" w:rsidR="00DB33F5" w:rsidRDefault="001047DD">
            <w:pPr>
              <w:spacing w:after="0" w:line="240" w:lineRule="auto"/>
            </w:pPr>
            <w:r>
              <w:t>Psychology of Sexual Orientation and Gender Diversity</w:t>
            </w:r>
          </w:p>
        </w:tc>
      </w:tr>
      <w:tr w:rsidR="00DB33F5" w14:paraId="28C6D689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87" w14:textId="77777777" w:rsidR="00DB33F5" w:rsidRDefault="001047DD">
            <w:r>
              <w:t>83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D688" w14:textId="77777777" w:rsidR="00DB33F5" w:rsidRDefault="001047DD">
            <w:pPr>
              <w:spacing w:after="0" w:line="240" w:lineRule="auto"/>
            </w:pPr>
            <w:r>
              <w:t>Health: the Journal of Collaborative Family Healthcare</w:t>
            </w:r>
          </w:p>
        </w:tc>
      </w:tr>
    </w:tbl>
    <w:p w14:paraId="28C6D68A" w14:textId="77777777" w:rsidR="00DB33F5" w:rsidRDefault="00DB33F5"/>
    <w:sectPr w:rsidR="00DB33F5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6D592" w14:textId="77777777" w:rsidR="00000000" w:rsidRDefault="001047DD">
      <w:pPr>
        <w:spacing w:after="0" w:line="240" w:lineRule="auto"/>
      </w:pPr>
      <w:r>
        <w:separator/>
      </w:r>
    </w:p>
  </w:endnote>
  <w:endnote w:type="continuationSeparator" w:id="0">
    <w:p w14:paraId="28C6D594" w14:textId="77777777" w:rsidR="00000000" w:rsidRDefault="00104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6D58E" w14:textId="77777777" w:rsidR="00000000" w:rsidRDefault="001047D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8C6D590" w14:textId="77777777" w:rsidR="00000000" w:rsidRDefault="001047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B33F5"/>
    <w:rsid w:val="001047DD"/>
    <w:rsid w:val="00DB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6D58E"/>
  <w15:docId w15:val="{D310A4C3-D4BE-4642-8048-F42900079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A.</dc:creator>
  <dc:description/>
  <cp:lastModifiedBy>T. A.</cp:lastModifiedBy>
  <cp:revision>2</cp:revision>
  <dcterms:created xsi:type="dcterms:W3CDTF">2022-12-20T11:16:00Z</dcterms:created>
  <dcterms:modified xsi:type="dcterms:W3CDTF">2022-12-20T11:16:00Z</dcterms:modified>
</cp:coreProperties>
</file>